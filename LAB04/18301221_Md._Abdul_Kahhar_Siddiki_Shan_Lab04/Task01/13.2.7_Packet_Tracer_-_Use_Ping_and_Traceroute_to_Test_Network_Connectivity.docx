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7A8" w14:textId="77777777" w:rsidR="004D36D7" w:rsidRPr="00FD4A68" w:rsidRDefault="009461BD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B95496" w:rsidRDefault="00F8290F" w:rsidP="0028120D">
            <w:pPr>
              <w:pStyle w:val="TableText"/>
              <w:rPr>
                <w:color w:val="7030A0"/>
              </w:rPr>
            </w:pPr>
            <w:r w:rsidRPr="00B95496">
              <w:t>fe</w:t>
            </w:r>
            <w:r w:rsidR="0084725A" w:rsidRPr="00B95496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B95496" w:rsidRDefault="0084725A" w:rsidP="0084725A">
            <w:pPr>
              <w:pStyle w:val="ConfigWindow"/>
              <w:rPr>
                <w:i w:val="0"/>
              </w:rPr>
            </w:pPr>
            <w:r w:rsidRPr="00B95496">
              <w:rPr>
                <w:i w:val="0"/>
              </w:rP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7E55E4D2" w:rsidR="002E0346" w:rsidRPr="00F451DD" w:rsidRDefault="00E72CE3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F451DD">
              <w:rPr>
                <w:b/>
                <w:i w:val="0"/>
                <w:color w:val="000000" w:themeColor="text1"/>
                <w:sz w:val="20"/>
                <w:szCs w:val="20"/>
              </w:rPr>
              <w:t>1010.10.1.98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952FCA6" w:rsidR="002E0346" w:rsidRPr="00F451DD" w:rsidRDefault="00B95496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F451DD">
              <w:rPr>
                <w:b/>
                <w:i w:val="0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65FA8A86" w:rsidR="002E0346" w:rsidRPr="00F451DD" w:rsidRDefault="00B95496" w:rsidP="005939AB">
            <w:pPr>
              <w:pStyle w:val="ConfigWindow"/>
              <w:rPr>
                <w:b/>
                <w:i w:val="0"/>
                <w:color w:val="auto"/>
                <w:sz w:val="20"/>
                <w:szCs w:val="20"/>
              </w:rPr>
            </w:pPr>
            <w:r w:rsidRPr="00F451DD">
              <w:rPr>
                <w:b/>
                <w:i w:val="0"/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46B8F09B" w:rsidR="002E0346" w:rsidRPr="00F74F33" w:rsidRDefault="00F74F33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F74F33">
              <w:rPr>
                <w:b/>
                <w:i w:val="0"/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25A362E8" w:rsidR="002E0346" w:rsidRPr="00F451DD" w:rsidRDefault="00F451DD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F451DD">
              <w:rPr>
                <w:b/>
                <w:i w:val="0"/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54A5D096" w:rsidR="002E0346" w:rsidRPr="00D13F15" w:rsidRDefault="00B95496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D13F15">
              <w:rPr>
                <w:b/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0F4F5EE3" w:rsidR="002E0346" w:rsidRPr="00D13F15" w:rsidRDefault="00B95496" w:rsidP="005939AB">
            <w:pPr>
              <w:pStyle w:val="ConfigWindow"/>
              <w:rPr>
                <w:b/>
                <w:i w:val="0"/>
                <w:color w:val="auto"/>
                <w:sz w:val="20"/>
                <w:szCs w:val="20"/>
              </w:rPr>
            </w:pPr>
            <w:r w:rsidRPr="00D13F15">
              <w:rPr>
                <w:b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8045CD3" w:rsidR="002E0346" w:rsidRPr="00D13F15" w:rsidRDefault="00B95496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D13F15">
              <w:rPr>
                <w:b/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22A98306" w:rsidR="002E0346" w:rsidRPr="00F451DD" w:rsidRDefault="00F451DD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F451DD">
              <w:rPr>
                <w:b/>
                <w:i w:val="0"/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6046792D" w:rsidR="002E0346" w:rsidRPr="00F451DD" w:rsidRDefault="00F451DD" w:rsidP="005939AB">
            <w:pPr>
              <w:pStyle w:val="ConfigWindow"/>
              <w:rPr>
                <w:b/>
                <w:i w:val="0"/>
                <w:color w:val="000000" w:themeColor="text1"/>
                <w:sz w:val="20"/>
                <w:szCs w:val="20"/>
              </w:rPr>
            </w:pPr>
            <w:r w:rsidRPr="00F451DD">
              <w:rPr>
                <w:b/>
                <w:i w:val="0"/>
                <w:color w:val="000000" w:themeColor="text1"/>
                <w:sz w:val="20"/>
                <w:szCs w:val="20"/>
              </w:rPr>
              <w:t>FE80::</w:t>
            </w:r>
            <w:r w:rsidR="00687C2B">
              <w:rPr>
                <w:b/>
                <w:i w:val="0"/>
                <w:color w:val="000000" w:themeColor="text1"/>
                <w:sz w:val="20"/>
                <w:szCs w:val="20"/>
              </w:rPr>
              <w:t>3</w:t>
            </w:r>
          </w:p>
        </w:tc>
      </w:tr>
      <w:tr w:rsidR="00E72CE3" w14:paraId="5952251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55256996" w14:textId="77777777" w:rsidR="00E72CE3" w:rsidRDefault="00E72CE3" w:rsidP="002E0346">
            <w:pPr>
              <w:pStyle w:val="TableText"/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750804D" w14:textId="77777777" w:rsidR="00E72CE3" w:rsidRDefault="00E72CE3" w:rsidP="002E0346">
            <w:pPr>
              <w:pStyle w:val="TableText"/>
            </w:pP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0656D787" w14:textId="77777777" w:rsidR="00E72CE3" w:rsidRPr="00B95496" w:rsidRDefault="00E72CE3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C970971" w14:textId="77777777" w:rsidR="00E72CE3" w:rsidRPr="00B95496" w:rsidRDefault="00E72CE3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65E302FE" w14:textId="433C58C5" w:rsidR="00E72CE3" w:rsidRDefault="00E72CE3" w:rsidP="00E31A44">
      <w:pPr>
        <w:pStyle w:val="Heading1"/>
      </w:pPr>
      <w:r>
        <w:t>pc1 IP: 10.10.1.98</w:t>
      </w:r>
    </w:p>
    <w:p w14:paraId="7D265441" w14:textId="3CA88CD4" w:rsidR="00E72CE3" w:rsidRPr="00E72CE3" w:rsidRDefault="00E72CE3" w:rsidP="00E72CE3">
      <w:pPr>
        <w:pStyle w:val="BodyTextL25"/>
        <w:ind w:left="0"/>
      </w:pPr>
      <w:r>
        <w:t>pc03 IP: 10.10.1.18</w:t>
      </w:r>
    </w:p>
    <w:p w14:paraId="252D2E3B" w14:textId="77777777" w:rsidR="00E72CE3" w:rsidRDefault="00E72CE3" w:rsidP="00E31A44">
      <w:pPr>
        <w:pStyle w:val="Heading1"/>
      </w:pPr>
    </w:p>
    <w:p w14:paraId="02B45366" w14:textId="77777777" w:rsidR="00E72CE3" w:rsidRDefault="00E72CE3" w:rsidP="00E31A44">
      <w:pPr>
        <w:pStyle w:val="Heading1"/>
      </w:pPr>
    </w:p>
    <w:p w14:paraId="35DE3913" w14:textId="51534614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5CFD51D3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7D3902EF" w14:textId="5B04E039" w:rsidR="009D4F71" w:rsidRPr="00CA1035" w:rsidRDefault="00CA1035" w:rsidP="0093296A">
      <w:pPr>
        <w:pStyle w:val="BodyTextL50"/>
        <w:spacing w:before="0"/>
        <w:rPr>
          <w:b/>
        </w:rPr>
      </w:pPr>
      <w:r w:rsidRPr="00CA1035">
        <w:rPr>
          <w:b/>
          <w:u w:val="single"/>
        </w:rPr>
        <w:t>Answer</w:t>
      </w:r>
      <w:r w:rsidRPr="00CA1035">
        <w:rPr>
          <w:b/>
        </w:rPr>
        <w:t xml:space="preserve">: </w:t>
      </w:r>
      <w:r w:rsidR="009D4F71" w:rsidRPr="00CA1035">
        <w:rPr>
          <w:b/>
        </w:rPr>
        <w:t>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55D08EBA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3D005ACD" w14:textId="3E1BED7E" w:rsidR="009D4F71" w:rsidRPr="00CA1035" w:rsidRDefault="00CA1035" w:rsidP="0093296A">
      <w:pPr>
        <w:pStyle w:val="BodyTextL50"/>
        <w:spacing w:before="0"/>
        <w:rPr>
          <w:b/>
        </w:rPr>
      </w:pPr>
      <w:r w:rsidRPr="00CA1035">
        <w:rPr>
          <w:b/>
          <w:u w:val="single"/>
        </w:rPr>
        <w:t>Answer</w:t>
      </w:r>
      <w:r w:rsidRPr="00CA1035">
        <w:rPr>
          <w:b/>
          <w:u w:val="single"/>
        </w:rPr>
        <w:t>:</w:t>
      </w:r>
      <w:r w:rsidRPr="00CA1035">
        <w:rPr>
          <w:b/>
        </w:rPr>
        <w:t xml:space="preserve"> </w:t>
      </w:r>
      <w:r w:rsidR="009D4F71" w:rsidRPr="00CA1035">
        <w:rPr>
          <w:b/>
        </w:rPr>
        <w:t>10.10.1.17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45A01572" w:rsidR="0093296A" w:rsidRDefault="00E31A44" w:rsidP="0093296A">
      <w:pPr>
        <w:pStyle w:val="BodyTextL50"/>
        <w:spacing w:before="0"/>
      </w:pPr>
      <w:r>
        <w:t>What is the other?</w:t>
      </w:r>
    </w:p>
    <w:p w14:paraId="29639D5E" w14:textId="2052A48F" w:rsidR="00562E42" w:rsidRPr="00562E42" w:rsidRDefault="00CA1035" w:rsidP="0093296A">
      <w:pPr>
        <w:pStyle w:val="BodyTextL50"/>
        <w:spacing w:before="0"/>
        <w:rPr>
          <w:b/>
          <w:u w:val="single"/>
        </w:rPr>
      </w:pPr>
      <w:r w:rsidRPr="00CA1035">
        <w:rPr>
          <w:b/>
          <w:u w:val="single"/>
        </w:rPr>
        <w:lastRenderedPageBreak/>
        <w:t>Answer:</w:t>
      </w:r>
      <w:r w:rsidRPr="00CA1035">
        <w:rPr>
          <w:b/>
        </w:rPr>
        <w:t xml:space="preserve"> </w:t>
      </w:r>
      <w:r w:rsidR="00562E42" w:rsidRPr="00CA1035">
        <w:rPr>
          <w:b/>
        </w:rPr>
        <w:t>10.10.1.6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03B1D28" w:rsidR="0093296A" w:rsidRDefault="0093296A" w:rsidP="0093296A">
      <w:pPr>
        <w:pStyle w:val="BodyTextL50"/>
      </w:pPr>
      <w:r>
        <w:t>Type your answers here.</w:t>
      </w:r>
    </w:p>
    <w:p w14:paraId="26DA7CCC" w14:textId="1D7FC2C4" w:rsidR="00562E42" w:rsidRPr="00562E42" w:rsidRDefault="00CA1035" w:rsidP="0093296A">
      <w:pPr>
        <w:pStyle w:val="BodyTextL50"/>
        <w:rPr>
          <w:b/>
          <w:u w:val="single"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562E42" w:rsidRPr="00CA1035">
        <w:rPr>
          <w:b/>
        </w:rPr>
        <w:t>10.10.1.4/30, 10.10.1.6/32</w:t>
      </w:r>
    </w:p>
    <w:p w14:paraId="11C92AF6" w14:textId="7419D3F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1DE5985A" w14:textId="495F9140" w:rsidR="008D5F94" w:rsidRPr="008D5F94" w:rsidRDefault="00CA1035" w:rsidP="008D5F94">
      <w:pPr>
        <w:pStyle w:val="SubStepAlpha"/>
        <w:numPr>
          <w:ilvl w:val="0"/>
          <w:numId w:val="0"/>
        </w:numPr>
        <w:ind w:left="720"/>
        <w:rPr>
          <w:b/>
          <w:u w:val="single"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8D5F94" w:rsidRPr="00CA1035">
        <w:rPr>
          <w:b/>
        </w:rPr>
        <w:t>10.10.1.10</w:t>
      </w:r>
    </w:p>
    <w:p w14:paraId="1F41628E" w14:textId="614BA74D" w:rsidR="008D5F94" w:rsidRPr="00CA1035" w:rsidRDefault="008D5F94" w:rsidP="008D5F94">
      <w:pPr>
        <w:pStyle w:val="SubStepAlpha"/>
        <w:numPr>
          <w:ilvl w:val="0"/>
          <w:numId w:val="0"/>
        </w:numPr>
        <w:ind w:left="720"/>
        <w:rPr>
          <w:b/>
        </w:rPr>
      </w:pPr>
      <w:r w:rsidRPr="00CA1035">
        <w:rPr>
          <w:b/>
        </w:rPr>
        <w:t>10.10.1.8/30, 10.10.1.10/32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412D0403" w14:textId="45285746" w:rsidR="0093296A" w:rsidRDefault="00E31A44" w:rsidP="00494EB4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  <w:bookmarkStart w:id="0" w:name="_GoBack"/>
      <w:bookmarkEnd w:id="0"/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39CBBD26" w:rsidR="00290231" w:rsidRDefault="00E31A44" w:rsidP="00290231">
      <w:pPr>
        <w:pStyle w:val="BodyTextL50"/>
        <w:spacing w:before="0"/>
      </w:pPr>
      <w:r>
        <w:t>What is the error?</w:t>
      </w:r>
    </w:p>
    <w:p w14:paraId="582428CE" w14:textId="2F620D3C" w:rsidR="004459B4" w:rsidRDefault="00340292" w:rsidP="00290231">
      <w:pPr>
        <w:pStyle w:val="BodyTextL50"/>
        <w:spacing w:before="0"/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4459B4" w:rsidRPr="00340292">
        <w:rPr>
          <w:b/>
        </w:rPr>
        <w:t xml:space="preserve">In Serial0/0/0, the </w:t>
      </w:r>
      <w:r>
        <w:rPr>
          <w:b/>
        </w:rPr>
        <w:t>IP</w:t>
      </w:r>
      <w:r w:rsidR="004459B4" w:rsidRPr="00340292">
        <w:rPr>
          <w:b/>
        </w:rPr>
        <w:t xml:space="preserve"> address is incorrect</w:t>
      </w:r>
      <w:r w:rsidR="004459B4" w:rsidRPr="00340292">
        <w:t>.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662EA035" w:rsidR="00290231" w:rsidRDefault="00290231" w:rsidP="00290231">
      <w:pPr>
        <w:pStyle w:val="BodyTextL50"/>
      </w:pPr>
      <w:r>
        <w:t>Type your answers here.</w:t>
      </w:r>
    </w:p>
    <w:p w14:paraId="25C4F2F6" w14:textId="68C43E18" w:rsidR="004459B4" w:rsidRPr="009C183C" w:rsidRDefault="00340292" w:rsidP="00290231">
      <w:pPr>
        <w:pStyle w:val="BodyTextL50"/>
        <w:rPr>
          <w:b/>
          <w:u w:val="single"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4459B4" w:rsidRPr="00340292">
        <w:rPr>
          <w:b/>
        </w:rPr>
        <w:t xml:space="preserve">We have to update the </w:t>
      </w:r>
      <w:r>
        <w:rPr>
          <w:b/>
        </w:rPr>
        <w:t>IP</w:t>
      </w:r>
      <w:r w:rsidR="004459B4" w:rsidRPr="00340292">
        <w:rPr>
          <w:b/>
        </w:rPr>
        <w:t xml:space="preserve"> address from </w:t>
      </w:r>
      <w:r w:rsidR="009C183C" w:rsidRPr="00340292">
        <w:rPr>
          <w:b/>
        </w:rPr>
        <w:t>10.10.1.2 to 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ADBFE37" w:rsidR="00290231" w:rsidRDefault="00E31A44" w:rsidP="00290231">
      <w:pPr>
        <w:pStyle w:val="BodyTextL50"/>
        <w:spacing w:before="0"/>
      </w:pPr>
      <w:r>
        <w:t>Is the problem resolved?</w:t>
      </w:r>
    </w:p>
    <w:p w14:paraId="64B46CF4" w14:textId="4B8F16FA" w:rsidR="00AB53F7" w:rsidRPr="00AB53F7" w:rsidRDefault="00340292" w:rsidP="00290231">
      <w:pPr>
        <w:pStyle w:val="BodyTextL50"/>
        <w:spacing w:before="0"/>
        <w:rPr>
          <w:b/>
          <w:u w:val="single"/>
        </w:rPr>
      </w:pPr>
      <w:r w:rsidRPr="00CA1035">
        <w:rPr>
          <w:b/>
          <w:u w:val="single"/>
        </w:rPr>
        <w:t>Answer:</w:t>
      </w:r>
      <w:r w:rsidRPr="00340292">
        <w:rPr>
          <w:b/>
        </w:rPr>
        <w:t xml:space="preserve"> </w:t>
      </w:r>
      <w:r w:rsidR="00AB53F7" w:rsidRPr="00340292">
        <w:rPr>
          <w:b/>
        </w:rPr>
        <w:t>Yes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lastRenderedPageBreak/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0A9073AE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62B293E7" w14:textId="4B71631D" w:rsidR="00AB53F7" w:rsidRPr="00340292" w:rsidRDefault="00340292" w:rsidP="00E34EBE">
      <w:pPr>
        <w:pStyle w:val="BodyTextL50"/>
        <w:spacing w:before="0"/>
        <w:rPr>
          <w:b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AB53F7" w:rsidRPr="00340292">
        <w:rPr>
          <w:b/>
        </w:rPr>
        <w:t>2001:DB8:1:3::2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363C2920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3D028764" w14:textId="7FB7FD01" w:rsidR="00D80D05" w:rsidRPr="00D80D05" w:rsidRDefault="00D153E7" w:rsidP="00E34EBE">
      <w:pPr>
        <w:pStyle w:val="BodyTextL50"/>
        <w:spacing w:before="0"/>
        <w:rPr>
          <w:b/>
          <w:u w:val="single"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D80D05" w:rsidRPr="00D153E7">
        <w:rPr>
          <w:b/>
        </w:rPr>
        <w:t>No ipv6 addresses were reached.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090A64AC" w:rsidR="00E34EBE" w:rsidRDefault="00E31A44" w:rsidP="00E34EBE">
      <w:pPr>
        <w:pStyle w:val="BodyTextL50"/>
        <w:spacing w:before="0"/>
      </w:pPr>
      <w:r>
        <w:t>Is there a discrepancy?</w:t>
      </w:r>
    </w:p>
    <w:p w14:paraId="6EC4D646" w14:textId="50721E40" w:rsidR="00D80D05" w:rsidRPr="00D153E7" w:rsidRDefault="00D153E7" w:rsidP="00E34EBE">
      <w:pPr>
        <w:pStyle w:val="BodyTextL50"/>
        <w:spacing w:before="0"/>
        <w:rPr>
          <w:b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D80D05" w:rsidRPr="00D153E7">
        <w:rPr>
          <w:b/>
        </w:rPr>
        <w:t>Yes</w:t>
      </w: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1E82E8CB" w:rsidR="00E34EBE" w:rsidRDefault="00E31A44" w:rsidP="00E34EBE">
      <w:pPr>
        <w:pStyle w:val="BodyTextL50"/>
        <w:spacing w:before="0"/>
      </w:pPr>
      <w:r>
        <w:t>What is the error?</w:t>
      </w:r>
    </w:p>
    <w:p w14:paraId="1F2988B8" w14:textId="0B8ED5E1" w:rsidR="0003068E" w:rsidRPr="00580CD2" w:rsidRDefault="00580CD2" w:rsidP="00E34EBE">
      <w:pPr>
        <w:pStyle w:val="BodyTextL50"/>
        <w:spacing w:before="0"/>
        <w:rPr>
          <w:b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03068E" w:rsidRPr="00580CD2">
        <w:rPr>
          <w:b/>
        </w:rPr>
        <w:t>PC</w:t>
      </w:r>
      <w:r w:rsidR="00320AA8" w:rsidRPr="00580CD2">
        <w:rPr>
          <w:b/>
        </w:rPr>
        <w:t>-4’s default gateway configured incorrectly.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262C1138" w:rsidR="00E34EBE" w:rsidRDefault="00E31A44" w:rsidP="00E34EBE">
      <w:pPr>
        <w:pStyle w:val="BodyTextL50"/>
      </w:pPr>
      <w:r>
        <w:t>What solution would you propose to correct the problem?</w:t>
      </w:r>
    </w:p>
    <w:p w14:paraId="039D6079" w14:textId="6F7F869F" w:rsidR="00320AA8" w:rsidRPr="00320AA8" w:rsidRDefault="004452DF" w:rsidP="00E34EBE">
      <w:pPr>
        <w:pStyle w:val="BodyTextL50"/>
        <w:rPr>
          <w:b/>
          <w:u w:val="single"/>
        </w:rPr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320AA8" w:rsidRPr="004452DF">
        <w:rPr>
          <w:b/>
        </w:rPr>
        <w:t xml:space="preserve">We have to change the default gateway of PC4 from </w:t>
      </w:r>
      <w:r w:rsidR="00320AA8" w:rsidRPr="004452DF">
        <w:rPr>
          <w:b/>
          <w:color w:val="000000" w:themeColor="text1"/>
          <w:szCs w:val="20"/>
        </w:rPr>
        <w:t>FE80::2 to FE80::3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lastRenderedPageBreak/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48F6B204" w:rsidR="00E34EBE" w:rsidRDefault="00E34EBE" w:rsidP="00E34EBE">
      <w:pPr>
        <w:pStyle w:val="BodyTextL50"/>
        <w:spacing w:before="0"/>
      </w:pPr>
      <w:r>
        <w:t>Is the problem resolved?</w:t>
      </w:r>
    </w:p>
    <w:p w14:paraId="3B180CE2" w14:textId="0A5C7EF8" w:rsidR="00254AF1" w:rsidRDefault="004452DF" w:rsidP="00E34EBE">
      <w:pPr>
        <w:pStyle w:val="BodyTextL50"/>
        <w:spacing w:before="0"/>
      </w:pPr>
      <w:r w:rsidRPr="00CA1035">
        <w:rPr>
          <w:b/>
          <w:u w:val="single"/>
        </w:rPr>
        <w:t>Answer:</w:t>
      </w:r>
      <w:r w:rsidRPr="00CA1035">
        <w:rPr>
          <w:b/>
        </w:rPr>
        <w:t xml:space="preserve"> </w:t>
      </w:r>
      <w:r w:rsidR="00254AF1" w:rsidRPr="004452DF">
        <w:rPr>
          <w:b/>
        </w:rPr>
        <w:t>Yes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D2C01" w14:textId="77777777" w:rsidR="009461BD" w:rsidRDefault="009461BD" w:rsidP="00710659">
      <w:pPr>
        <w:spacing w:after="0" w:line="240" w:lineRule="auto"/>
      </w:pPr>
      <w:r>
        <w:separator/>
      </w:r>
    </w:p>
    <w:p w14:paraId="609DE6D9" w14:textId="77777777" w:rsidR="009461BD" w:rsidRDefault="009461BD"/>
  </w:endnote>
  <w:endnote w:type="continuationSeparator" w:id="0">
    <w:p w14:paraId="3F7A12DD" w14:textId="77777777" w:rsidR="009461BD" w:rsidRDefault="009461BD" w:rsidP="00710659">
      <w:pPr>
        <w:spacing w:after="0" w:line="240" w:lineRule="auto"/>
      </w:pPr>
      <w:r>
        <w:continuationSeparator/>
      </w:r>
    </w:p>
    <w:p w14:paraId="49327ED4" w14:textId="77777777" w:rsidR="009461BD" w:rsidRDefault="009461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D035" w14:textId="3B527A7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A1035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1DA" w14:textId="73599EE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A1035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6CB7C" w14:textId="77777777" w:rsidR="009461BD" w:rsidRDefault="009461BD" w:rsidP="00710659">
      <w:pPr>
        <w:spacing w:after="0" w:line="240" w:lineRule="auto"/>
      </w:pPr>
      <w:r>
        <w:separator/>
      </w:r>
    </w:p>
    <w:p w14:paraId="2D3946D7" w14:textId="77777777" w:rsidR="009461BD" w:rsidRDefault="009461BD"/>
  </w:footnote>
  <w:footnote w:type="continuationSeparator" w:id="0">
    <w:p w14:paraId="2B8EE8B2" w14:textId="77777777" w:rsidR="009461BD" w:rsidRDefault="009461BD" w:rsidP="00710659">
      <w:pPr>
        <w:spacing w:after="0" w:line="240" w:lineRule="auto"/>
      </w:pPr>
      <w:r>
        <w:continuationSeparator/>
      </w:r>
    </w:p>
    <w:p w14:paraId="2481CC8F" w14:textId="77777777" w:rsidR="009461BD" w:rsidRDefault="009461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68E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4AF1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0AA8"/>
    <w:rsid w:val="003233A3"/>
    <w:rsid w:val="00334C33"/>
    <w:rsid w:val="00340292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2D7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2DF"/>
    <w:rsid w:val="004459B4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94EB4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2E42"/>
    <w:rsid w:val="00563249"/>
    <w:rsid w:val="00570A65"/>
    <w:rsid w:val="005762B1"/>
    <w:rsid w:val="00580456"/>
    <w:rsid w:val="00580CD2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C2B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89A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ABA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F94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61BD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183C"/>
    <w:rsid w:val="009C3182"/>
    <w:rsid w:val="009D2C27"/>
    <w:rsid w:val="009D4F71"/>
    <w:rsid w:val="009D503E"/>
    <w:rsid w:val="009E2309"/>
    <w:rsid w:val="009E42B9"/>
    <w:rsid w:val="009E4E17"/>
    <w:rsid w:val="009E54B9"/>
    <w:rsid w:val="009F41B1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53F7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740E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49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03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F15"/>
    <w:rsid w:val="00D153E7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0D0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2CE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51DD"/>
    <w:rsid w:val="00F46BD9"/>
    <w:rsid w:val="00F60BE0"/>
    <w:rsid w:val="00F60F03"/>
    <w:rsid w:val="00F6280E"/>
    <w:rsid w:val="00F666EC"/>
    <w:rsid w:val="00F7050A"/>
    <w:rsid w:val="00F71950"/>
    <w:rsid w:val="00F74F33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EEB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375A53"/>
    <w:rsid w:val="00413E54"/>
    <w:rsid w:val="00453253"/>
    <w:rsid w:val="009347A8"/>
    <w:rsid w:val="00941429"/>
    <w:rsid w:val="009579FC"/>
    <w:rsid w:val="009A1143"/>
    <w:rsid w:val="00C30D28"/>
    <w:rsid w:val="00F36A55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94D06-880E-435C-B5C7-9D4000EC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122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SHAN</cp:lastModifiedBy>
  <cp:revision>23</cp:revision>
  <cp:lastPrinted>2019-12-03T20:38:00Z</cp:lastPrinted>
  <dcterms:created xsi:type="dcterms:W3CDTF">2019-11-27T20:46:00Z</dcterms:created>
  <dcterms:modified xsi:type="dcterms:W3CDTF">2022-03-29T13:49:00Z</dcterms:modified>
</cp:coreProperties>
</file>